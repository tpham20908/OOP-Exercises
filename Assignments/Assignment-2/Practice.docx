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3E3" w:rsidRDefault="00E42FDF">
      <w:r>
        <w:rPr>
          <w:noProof/>
        </w:rPr>
        <w:drawing>
          <wp:inline distT="0" distB="0" distL="0" distR="0">
            <wp:extent cx="5934075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31" w:rsidRPr="00B85E31" w:rsidRDefault="00B85E31" w:rsidP="00B85E3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A class called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is designed as shown in the class diagram. It contains:</w:t>
      </w:r>
    </w:p>
    <w:p w:rsidR="00B85E31" w:rsidRPr="00B85E31" w:rsidRDefault="00B85E31" w:rsidP="00B85E31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Three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private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member variables: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),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email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), and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gender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char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of either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'm'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or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'f'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- you might also use a </w:t>
      </w:r>
      <w:proofErr w:type="spellStart"/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boolean</w:t>
      </w:r>
      <w:proofErr w:type="spellEnd"/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variable called </w:t>
      </w:r>
      <w:proofErr w:type="spellStart"/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isMale</w:t>
      </w:r>
      <w:proofErr w:type="spellEnd"/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having value of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true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or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false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:rsidR="00B85E31" w:rsidRPr="00B85E31" w:rsidRDefault="00B85E31" w:rsidP="00B85E31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A constructor to initialize the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email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gender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with the given values.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br/>
        <w:t>(There is no </w:t>
      </w:r>
      <w:r w:rsidRPr="00B85E31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default constructor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, as there is no default value for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email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gender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.)</w:t>
      </w:r>
    </w:p>
    <w:p w:rsidR="00B85E31" w:rsidRPr="00B85E31" w:rsidRDefault="00B85E31" w:rsidP="00B85E31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Public getters/setters: </w:t>
      </w:r>
      <w:proofErr w:type="spellStart"/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getName</w:t>
      </w:r>
      <w:proofErr w:type="spellEnd"/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proofErr w:type="spellStart"/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getEmail</w:t>
      </w:r>
      <w:proofErr w:type="spellEnd"/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proofErr w:type="spellStart"/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setEmail</w:t>
      </w:r>
      <w:proofErr w:type="spellEnd"/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, and </w:t>
      </w:r>
      <w:proofErr w:type="spellStart"/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getGender</w:t>
      </w:r>
      <w:proofErr w:type="spellEnd"/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.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br/>
        <w:t>(There are no setters for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gender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, as these properties are not designed to be changed.)</w:t>
      </w:r>
    </w:p>
    <w:p w:rsidR="00B85E31" w:rsidRPr="00B85E31" w:rsidRDefault="00B85E31" w:rsidP="00B85E31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A </w:t>
      </w:r>
      <w:proofErr w:type="spellStart"/>
      <w:proofErr w:type="gramStart"/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 method that returns "</w:t>
      </w:r>
      <w:r w:rsidRPr="00B85E3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name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B85E3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gender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) at </w:t>
      </w:r>
      <w:r w:rsidRPr="00B85E3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email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", e.g., "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Tan Ah Teck (m) at ahTeck</w:t>
      </w:r>
      <w:r w:rsidR="00BD5445">
        <w:rPr>
          <w:rFonts w:ascii="Consolas" w:eastAsia="Times New Roman" w:hAnsi="Consolas" w:cs="Courier New"/>
          <w:color w:val="000000"/>
          <w:sz w:val="20"/>
          <w:szCs w:val="20"/>
        </w:rPr>
        <w:t>m</w:t>
      </w:r>
      <w:r w:rsidRPr="00B85E31">
        <w:rPr>
          <w:rFonts w:ascii="Consolas" w:eastAsia="Times New Roman" w:hAnsi="Consolas" w:cs="Courier New"/>
          <w:color w:val="000000"/>
          <w:sz w:val="20"/>
          <w:szCs w:val="20"/>
        </w:rPr>
        <w:t>@somewhere.com</w:t>
      </w:r>
      <w:r w:rsidRPr="00B85E31">
        <w:rPr>
          <w:rFonts w:ascii="Segoe UI" w:eastAsia="Times New Roman" w:hAnsi="Segoe UI" w:cs="Segoe UI"/>
          <w:color w:val="000000"/>
          <w:sz w:val="21"/>
          <w:szCs w:val="21"/>
        </w:rPr>
        <w:t>".</w:t>
      </w:r>
    </w:p>
    <w:p w:rsidR="00B85E31" w:rsidRDefault="00B85E31"/>
    <w:p w:rsidR="00DA1046" w:rsidRDefault="00DA1046">
      <w:r>
        <w:rPr>
          <w:noProof/>
        </w:rPr>
        <w:lastRenderedPageBreak/>
        <w:drawing>
          <wp:inline distT="0" distB="0" distL="0" distR="0">
            <wp:extent cx="3781425" cy="526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A56" w:rsidRDefault="00341A56"/>
    <w:p w:rsidR="00341A56" w:rsidRDefault="00341A56"/>
    <w:p w:rsidR="00341A56" w:rsidRDefault="00341A56"/>
    <w:p w:rsidR="00341A56" w:rsidRDefault="00341A56">
      <w:r>
        <w:rPr>
          <w:noProof/>
        </w:rPr>
        <w:lastRenderedPageBreak/>
        <w:drawing>
          <wp:inline distT="0" distB="0" distL="0" distR="0">
            <wp:extent cx="5943600" cy="444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A56" w:rsidRDefault="00341A56"/>
    <w:p w:rsidR="00341A56" w:rsidRDefault="00341A56">
      <w:r>
        <w:rPr>
          <w:noProof/>
        </w:rPr>
        <w:drawing>
          <wp:inline distT="0" distB="0" distL="0" distR="0">
            <wp:extent cx="593407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2" w:rsidRDefault="007307D2">
      <w:bookmarkStart w:id="0" w:name="_GoBack"/>
    </w:p>
    <w:p w:rsidR="007307D2" w:rsidRDefault="007307D2">
      <w:r>
        <w:t>Do the same program using interface.</w:t>
      </w:r>
    </w:p>
    <w:bookmarkEnd w:id="0"/>
    <w:p w:rsidR="007307D2" w:rsidRDefault="007307D2"/>
    <w:sectPr w:rsidR="0073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90498"/>
    <w:multiLevelType w:val="multilevel"/>
    <w:tmpl w:val="BF24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DF"/>
    <w:rsid w:val="002167D6"/>
    <w:rsid w:val="00341A56"/>
    <w:rsid w:val="004813E3"/>
    <w:rsid w:val="007307D2"/>
    <w:rsid w:val="00B85E31"/>
    <w:rsid w:val="00BD5445"/>
    <w:rsid w:val="00DA1046"/>
    <w:rsid w:val="00E42FDF"/>
    <w:rsid w:val="00EC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FAA3"/>
  <w15:chartTrackingRefBased/>
  <w15:docId w15:val="{1D41B5A8-2864-4C8E-A63A-5A537D19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5E3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5E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84620CD1</Template>
  <TotalTime>22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Shahida</dc:creator>
  <cp:keywords/>
  <dc:description/>
  <cp:lastModifiedBy>Shahida Gafar Chauhan</cp:lastModifiedBy>
  <cp:revision>7</cp:revision>
  <dcterms:created xsi:type="dcterms:W3CDTF">2017-11-14T17:26:00Z</dcterms:created>
  <dcterms:modified xsi:type="dcterms:W3CDTF">2017-11-14T17:50:00Z</dcterms:modified>
</cp:coreProperties>
</file>